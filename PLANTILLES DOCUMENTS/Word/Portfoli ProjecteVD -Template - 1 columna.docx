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AE5F8" w14:textId="77777777" w:rsidR="003410C8" w:rsidRPr="004750F7" w:rsidRDefault="004750F7" w:rsidP="009B03EB">
      <w:pPr>
        <w:pStyle w:val="ARTICLETITLE"/>
        <w:spacing w:after="120"/>
        <w:rPr>
          <w:color w:val="000000"/>
          <w:lang w:val="ca-ES"/>
        </w:rPr>
      </w:pPr>
      <w:r w:rsidRPr="004750F7">
        <w:rPr>
          <w:color w:val="000000"/>
          <w:lang w:val="ca-ES"/>
        </w:rPr>
        <w:t>Títol</w:t>
      </w:r>
      <w:r w:rsidR="00656705" w:rsidRPr="004750F7">
        <w:rPr>
          <w:color w:val="000000"/>
          <w:lang w:val="ca-ES"/>
        </w:rPr>
        <w:t xml:space="preserve"> del </w:t>
      </w:r>
      <w:r w:rsidR="00534DB6">
        <w:rPr>
          <w:color w:val="000000"/>
          <w:lang w:val="ca-ES"/>
        </w:rPr>
        <w:t>Treball</w:t>
      </w:r>
      <w:r w:rsidR="00656705" w:rsidRPr="004750F7">
        <w:rPr>
          <w:color w:val="000000"/>
          <w:lang w:val="ca-ES"/>
        </w:rPr>
        <w:t xml:space="preserve"> (</w:t>
      </w:r>
      <w:r w:rsidRPr="004750F7">
        <w:rPr>
          <w:color w:val="000000"/>
          <w:lang w:val="ca-ES"/>
        </w:rPr>
        <w:t>màxim</w:t>
      </w:r>
      <w:r w:rsidR="00656705" w:rsidRPr="004750F7">
        <w:rPr>
          <w:color w:val="000000"/>
          <w:lang w:val="ca-ES"/>
        </w:rPr>
        <w:t xml:space="preserve"> 3 </w:t>
      </w:r>
      <w:r w:rsidRPr="004750F7">
        <w:rPr>
          <w:color w:val="000000"/>
          <w:lang w:val="ca-ES"/>
        </w:rPr>
        <w:t>línies</w:t>
      </w:r>
      <w:r w:rsidR="00656705" w:rsidRPr="004750F7">
        <w:rPr>
          <w:color w:val="000000"/>
          <w:lang w:val="ca-ES"/>
        </w:rPr>
        <w:t>)</w:t>
      </w:r>
    </w:p>
    <w:p w14:paraId="06052ABF" w14:textId="77777777" w:rsidR="003104D6" w:rsidRPr="004750F7" w:rsidRDefault="00656705" w:rsidP="003104D6">
      <w:pPr>
        <w:pStyle w:val="AUTHOR"/>
        <w:spacing w:before="80" w:after="360"/>
        <w:rPr>
          <w:color w:val="000000"/>
          <w:sz w:val="28"/>
          <w:szCs w:val="28"/>
          <w:lang w:val="ca-ES"/>
        </w:rPr>
      </w:pPr>
      <w:r w:rsidRPr="004750F7">
        <w:rPr>
          <w:color w:val="000000"/>
          <w:sz w:val="28"/>
          <w:szCs w:val="28"/>
          <w:lang w:val="ca-ES"/>
        </w:rPr>
        <w:t>Nom</w:t>
      </w:r>
      <w:r w:rsidR="00274264">
        <w:rPr>
          <w:color w:val="000000"/>
          <w:sz w:val="28"/>
          <w:szCs w:val="28"/>
          <w:lang w:val="ca-ES"/>
        </w:rPr>
        <w:t>s</w:t>
      </w:r>
      <w:r w:rsidRPr="004750F7">
        <w:rPr>
          <w:color w:val="000000"/>
          <w:sz w:val="28"/>
          <w:szCs w:val="28"/>
          <w:lang w:val="ca-ES"/>
        </w:rPr>
        <w:t xml:space="preserve"> </w:t>
      </w:r>
      <w:r w:rsidR="00274264">
        <w:rPr>
          <w:color w:val="000000"/>
          <w:sz w:val="28"/>
          <w:szCs w:val="28"/>
          <w:lang w:val="ca-ES"/>
        </w:rPr>
        <w:t>Autors</w:t>
      </w:r>
    </w:p>
    <w:p w14:paraId="0F459816" w14:textId="77777777" w:rsidR="004750F7" w:rsidRDefault="004750F7" w:rsidP="0056412D">
      <w:pPr>
        <w:pStyle w:val="ABSTRACT"/>
        <w:spacing w:line="240" w:lineRule="auto"/>
        <w:ind w:left="482" w:right="482"/>
        <w:rPr>
          <w:color w:val="000000" w:themeColor="text1"/>
          <w:lang w:val="ca-ES"/>
        </w:rPr>
      </w:pPr>
      <w:r w:rsidRPr="004750F7">
        <w:rPr>
          <w:b/>
          <w:color w:val="000000"/>
          <w:lang w:val="ca-ES"/>
        </w:rPr>
        <w:t>Resum</w:t>
      </w:r>
      <w:r w:rsidRPr="004750F7">
        <w:rPr>
          <w:color w:val="000000"/>
          <w:lang w:val="ca-ES"/>
        </w:rPr>
        <w:t>—</w:t>
      </w:r>
      <w:r>
        <w:rPr>
          <w:color w:val="000000"/>
          <w:lang w:val="ca-ES"/>
        </w:rPr>
        <w:t>Resum del projecte, màxim 10 línies</w:t>
      </w:r>
      <w:r w:rsidRPr="004750F7">
        <w:rPr>
          <w:color w:val="000000" w:themeColor="text1"/>
          <w:lang w:val="ca-ES"/>
        </w:rPr>
        <w:t>.</w:t>
      </w:r>
      <w:r>
        <w:rPr>
          <w:color w:val="000000" w:themeColor="text1"/>
          <w:lang w:val="ca-ES"/>
        </w:rPr>
        <w:t xml:space="preserve"> 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</w:t>
      </w:r>
      <w:r w:rsidRPr="004750F7">
        <w:rPr>
          <w:color w:val="000000" w:themeColor="text1"/>
          <w:lang w:val="ca-ES"/>
        </w:rPr>
        <w:t xml:space="preserve"> </w:t>
      </w:r>
      <w:r>
        <w:rPr>
          <w:color w:val="000000" w:themeColor="text1"/>
          <w:lang w:val="ca-ES"/>
        </w:rPr>
        <w:t>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</w:t>
      </w:r>
    </w:p>
    <w:p w14:paraId="7BE84E65" w14:textId="77777777" w:rsidR="004750F7" w:rsidRDefault="004750F7" w:rsidP="0056412D">
      <w:pPr>
        <w:pStyle w:val="ABSTRACT"/>
        <w:spacing w:line="240" w:lineRule="auto"/>
        <w:ind w:left="482" w:right="482"/>
        <w:rPr>
          <w:color w:val="000000"/>
          <w:lang w:val="ca-ES"/>
        </w:rPr>
      </w:pPr>
      <w:r w:rsidRPr="004750F7">
        <w:rPr>
          <w:b/>
          <w:color w:val="000000"/>
          <w:lang w:val="ca-ES"/>
        </w:rPr>
        <w:t>Paraules clau</w:t>
      </w:r>
      <w:r w:rsidR="00FE70E1">
        <w:rPr>
          <w:color w:val="000000"/>
          <w:lang w:val="ca-ES"/>
        </w:rPr>
        <w:t>—</w:t>
      </w:r>
      <w:r w:rsidR="007738A2">
        <w:rPr>
          <w:color w:val="000000"/>
          <w:lang w:val="ca-ES"/>
        </w:rPr>
        <w:t>Paraules</w:t>
      </w:r>
      <w:r>
        <w:rPr>
          <w:color w:val="000000"/>
          <w:lang w:val="ca-ES"/>
        </w:rPr>
        <w:t xml:space="preserve"> clau del projecte, màxim 2 línies</w:t>
      </w:r>
      <w:r w:rsidRPr="004750F7">
        <w:rPr>
          <w:color w:val="000000" w:themeColor="text1"/>
          <w:lang w:val="ca-ES"/>
        </w:rPr>
        <w:t>.</w:t>
      </w:r>
      <w:r w:rsidRPr="004750F7">
        <w:rPr>
          <w:color w:val="000000"/>
          <w:lang w:val="ca-ES"/>
        </w:rPr>
        <w:t xml:space="preserve"> </w:t>
      </w:r>
      <w:r>
        <w:rPr>
          <w:color w:val="000000" w:themeColor="text1"/>
          <w:lang w:val="ca-ES"/>
        </w:rPr>
        <w:t>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......</w:t>
      </w:r>
    </w:p>
    <w:p w14:paraId="1A1460B2" w14:textId="77777777" w:rsidR="004750F7" w:rsidRPr="004750F7" w:rsidRDefault="004750F7" w:rsidP="0056412D">
      <w:pPr>
        <w:pStyle w:val="ABSTRACT"/>
        <w:spacing w:line="240" w:lineRule="auto"/>
        <w:ind w:left="482" w:right="482"/>
        <w:rPr>
          <w:color w:val="000000"/>
          <w:lang w:val="ca-ES"/>
        </w:rPr>
      </w:pPr>
    </w:p>
    <w:p w14:paraId="1ACE44A3" w14:textId="77777777" w:rsidR="003410C8" w:rsidRPr="004750F7" w:rsidRDefault="003410C8" w:rsidP="0056412D">
      <w:pPr>
        <w:pStyle w:val="ABSTRACT"/>
        <w:spacing w:line="240" w:lineRule="auto"/>
        <w:ind w:left="482" w:right="482"/>
        <w:rPr>
          <w:color w:val="000000" w:themeColor="text1"/>
          <w:lang w:val="ca-ES"/>
        </w:rPr>
      </w:pPr>
      <w:proofErr w:type="spellStart"/>
      <w:r w:rsidRPr="004750F7">
        <w:rPr>
          <w:b/>
          <w:color w:val="000000"/>
          <w:lang w:val="ca-ES"/>
        </w:rPr>
        <w:t>Abstract</w:t>
      </w:r>
      <w:proofErr w:type="spellEnd"/>
      <w:r w:rsidRPr="004750F7">
        <w:rPr>
          <w:color w:val="000000"/>
          <w:lang w:val="ca-ES"/>
        </w:rPr>
        <w:t>—</w:t>
      </w:r>
      <w:r w:rsidR="004750F7" w:rsidRPr="004750F7">
        <w:rPr>
          <w:color w:val="000000"/>
          <w:lang w:val="ca-ES"/>
        </w:rPr>
        <w:t xml:space="preserve">Versió </w:t>
      </w:r>
      <w:r w:rsidR="00FD473C">
        <w:rPr>
          <w:color w:val="000000"/>
          <w:lang w:val="ca-ES"/>
        </w:rPr>
        <w:t>en anglè</w:t>
      </w:r>
      <w:r w:rsidR="004750F7" w:rsidRPr="004750F7">
        <w:rPr>
          <w:color w:val="000000"/>
          <w:lang w:val="ca-ES"/>
        </w:rPr>
        <w:t>s del resum</w:t>
      </w:r>
      <w:r w:rsidR="00887762" w:rsidRPr="004750F7">
        <w:rPr>
          <w:color w:val="000000" w:themeColor="text1"/>
          <w:lang w:val="ca-ES"/>
        </w:rPr>
        <w:t>.</w:t>
      </w:r>
      <w:r w:rsidR="004750F7">
        <w:rPr>
          <w:color w:val="000000" w:themeColor="text1"/>
          <w:lang w:val="ca-ES"/>
        </w:rPr>
        <w:t xml:space="preserve"> 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</w:t>
      </w:r>
      <w:r w:rsidR="004750F7" w:rsidRPr="004750F7">
        <w:rPr>
          <w:color w:val="000000" w:themeColor="text1"/>
          <w:lang w:val="ca-ES"/>
        </w:rPr>
        <w:t xml:space="preserve"> </w:t>
      </w:r>
      <w:r w:rsidR="004750F7">
        <w:rPr>
          <w:color w:val="000000" w:themeColor="text1"/>
          <w:lang w:val="ca-ES"/>
        </w:rPr>
        <w:t>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 ...... .</w:t>
      </w:r>
    </w:p>
    <w:p w14:paraId="762BEEFD" w14:textId="77777777" w:rsidR="003410C8" w:rsidRPr="004750F7" w:rsidRDefault="003410C8" w:rsidP="0056412D">
      <w:pPr>
        <w:pStyle w:val="ABSTRACT"/>
        <w:spacing w:line="240" w:lineRule="auto"/>
        <w:ind w:left="482" w:right="482"/>
        <w:rPr>
          <w:color w:val="000000"/>
          <w:lang w:val="ca-ES"/>
        </w:rPr>
      </w:pPr>
      <w:proofErr w:type="spellStart"/>
      <w:r w:rsidRPr="004750F7">
        <w:rPr>
          <w:b/>
          <w:color w:val="000000"/>
          <w:lang w:val="ca-ES"/>
        </w:rPr>
        <w:t>Index</w:t>
      </w:r>
      <w:proofErr w:type="spellEnd"/>
      <w:r w:rsidRPr="004750F7">
        <w:rPr>
          <w:b/>
          <w:color w:val="000000"/>
          <w:lang w:val="ca-ES"/>
        </w:rPr>
        <w:t xml:space="preserve"> </w:t>
      </w:r>
      <w:proofErr w:type="spellStart"/>
      <w:r w:rsidRPr="004750F7">
        <w:rPr>
          <w:b/>
          <w:color w:val="000000"/>
          <w:lang w:val="ca-ES"/>
        </w:rPr>
        <w:t>Terms</w:t>
      </w:r>
      <w:proofErr w:type="spellEnd"/>
      <w:r w:rsidRPr="004750F7">
        <w:rPr>
          <w:color w:val="000000"/>
          <w:lang w:val="ca-ES"/>
        </w:rPr>
        <w:t>—</w:t>
      </w:r>
      <w:r w:rsidR="004750F7" w:rsidRPr="004750F7">
        <w:rPr>
          <w:color w:val="000000"/>
          <w:lang w:val="ca-ES"/>
        </w:rPr>
        <w:t xml:space="preserve">Versió </w:t>
      </w:r>
      <w:r w:rsidR="00FD473C">
        <w:rPr>
          <w:color w:val="000000"/>
          <w:lang w:val="ca-ES"/>
        </w:rPr>
        <w:t>en anglè</w:t>
      </w:r>
      <w:r w:rsidR="004750F7" w:rsidRPr="004750F7">
        <w:rPr>
          <w:color w:val="000000"/>
          <w:lang w:val="ca-ES"/>
        </w:rPr>
        <w:t>s de les paraules clau.</w:t>
      </w:r>
      <w:r w:rsidRPr="004750F7">
        <w:rPr>
          <w:color w:val="000000"/>
          <w:lang w:val="ca-ES"/>
        </w:rPr>
        <w:t xml:space="preserve"> </w:t>
      </w:r>
      <w:r w:rsidR="004750F7">
        <w:rPr>
          <w:color w:val="000000" w:themeColor="text1"/>
          <w:lang w:val="ca-ES"/>
        </w:rPr>
        <w:t xml:space="preserve">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 .... .... ... </w:t>
      </w:r>
    </w:p>
    <w:p w14:paraId="0E7C4E95" w14:textId="77777777" w:rsidR="00981DD1" w:rsidRPr="0056412D" w:rsidRDefault="00981DD1" w:rsidP="00981DD1">
      <w:pPr>
        <w:rPr>
          <w:sz w:val="18"/>
          <w:szCs w:val="18"/>
          <w:lang w:val="ca-ES"/>
        </w:rPr>
      </w:pPr>
    </w:p>
    <w:p w14:paraId="51DF688B" w14:textId="77777777" w:rsidR="003410C8" w:rsidRPr="00FD473C" w:rsidRDefault="003410C8">
      <w:pPr>
        <w:pStyle w:val="PARAGRAPHnoindent"/>
        <w:spacing w:before="120"/>
        <w:jc w:val="center"/>
        <w:rPr>
          <w:color w:val="000000"/>
          <w:lang w:val="ca-ES"/>
        </w:rPr>
      </w:pPr>
      <w:r w:rsidRPr="00FD473C">
        <w:rPr>
          <w:color w:val="000000"/>
          <w:lang w:val="ca-ES"/>
        </w:rPr>
        <w:t>——————————</w:t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rFonts w:ascii="Wingdings" w:hAnsi="Wingdings"/>
          <w:color w:val="000000"/>
          <w:position w:val="-2"/>
          <w:lang w:val="ca-ES"/>
        </w:rPr>
        <w:sym w:font="Wingdings" w:char="F075"/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color w:val="000000"/>
          <w:lang w:val="ca-ES"/>
        </w:rPr>
        <w:t>——————————</w:t>
      </w:r>
    </w:p>
    <w:p w14:paraId="02BA821A" w14:textId="77777777" w:rsidR="00421A63" w:rsidRPr="00FD473C" w:rsidRDefault="00BA7DBA" w:rsidP="00387A9E">
      <w:pPr>
        <w:pStyle w:val="Ttol1"/>
        <w:spacing w:before="200" w:line="240" w:lineRule="auto"/>
        <w:jc w:val="both"/>
        <w:rPr>
          <w:color w:val="000000"/>
          <w:lang w:val="ca-ES"/>
        </w:rPr>
        <w:sectPr w:rsidR="00421A63" w:rsidRPr="00FD473C" w:rsidSect="003F11F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340" w:h="15480" w:code="1"/>
          <w:pgMar w:top="1196" w:right="607" w:bottom="357" w:left="720" w:header="607" w:footer="74" w:gutter="0"/>
          <w:paperSrc w:first="261" w:other="261"/>
          <w:cols w:space="240"/>
          <w:titlePg/>
        </w:sectPr>
      </w:pPr>
      <w:r>
        <w:rPr>
          <w:color w:val="000000"/>
          <w:lang w:val="ca-ES"/>
        </w:rPr>
        <w:t>1</w:t>
      </w:r>
      <w:r>
        <w:rPr>
          <w:color w:val="000000"/>
          <w:lang w:val="ca-ES"/>
        </w:rPr>
        <w:tab/>
        <w:t>Introducció - Context del treball</w:t>
      </w:r>
    </w:p>
    <w:p w14:paraId="481DDE9C" w14:textId="77777777" w:rsidR="003410C8" w:rsidRPr="00FD473C" w:rsidRDefault="002C193A" w:rsidP="00387A9E">
      <w:pPr>
        <w:pStyle w:val="Text"/>
        <w:keepNext/>
        <w:framePr w:dropCap="drop" w:lines="2" w:h="441" w:hRule="exact" w:wrap="around" w:vAnchor="text" w:hAnchor="text"/>
        <w:autoSpaceDE/>
        <w:autoSpaceDN/>
        <w:spacing w:line="240" w:lineRule="auto"/>
        <w:ind w:firstLine="0"/>
        <w:textAlignment w:val="baseline"/>
        <w:rPr>
          <w:rFonts w:ascii="Palatino" w:hAnsi="Palatino"/>
          <w:color w:val="000000"/>
          <w:spacing w:val="-2"/>
          <w:position w:val="-4"/>
          <w:sz w:val="50"/>
          <w:szCs w:val="56"/>
          <w:lang w:val="ca-ES"/>
        </w:rPr>
      </w:pPr>
      <w:r w:rsidRPr="00FD473C">
        <w:rPr>
          <w:rFonts w:ascii="Palatino" w:hAnsi="Palatino"/>
          <w:color w:val="000000"/>
          <w:spacing w:val="-2"/>
          <w:position w:val="-4"/>
          <w:sz w:val="50"/>
          <w:szCs w:val="56"/>
          <w:lang w:val="ca-ES"/>
        </w:rPr>
        <w:t>A</w:t>
      </w:r>
    </w:p>
    <w:p w14:paraId="3CF1E53C" w14:textId="77777777" w:rsidR="002C193A" w:rsidRPr="00FD473C" w:rsidRDefault="002C193A" w:rsidP="00387A9E">
      <w:pPr>
        <w:pStyle w:val="PARAGRAPHnoindent"/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QUE</w:t>
      </w:r>
      <w:r w:rsidR="003410C8" w:rsidRPr="00FD473C">
        <w:rPr>
          <w:color w:val="000000"/>
          <w:lang w:val="ca-ES"/>
        </w:rPr>
        <w:t>S</w:t>
      </w:r>
      <w:r w:rsidRPr="00FD473C">
        <w:rPr>
          <w:color w:val="000000"/>
          <w:lang w:val="ca-ES"/>
        </w:rPr>
        <w:t>T</w:t>
      </w:r>
      <w:r w:rsidR="003410C8" w:rsidRPr="00FD473C">
        <w:rPr>
          <w:color w:val="000000"/>
          <w:lang w:val="ca-ES"/>
        </w:rPr>
        <w:t xml:space="preserve"> </w:t>
      </w:r>
      <w:r w:rsidRPr="00FD473C">
        <w:rPr>
          <w:color w:val="000000"/>
          <w:lang w:val="ca-ES"/>
        </w:rPr>
        <w:t xml:space="preserve">document és una </w:t>
      </w:r>
      <w:r w:rsidR="005E7E7A" w:rsidRPr="00FD473C">
        <w:rPr>
          <w:color w:val="000000"/>
          <w:lang w:val="ca-ES"/>
        </w:rPr>
        <w:t>adaptació</w:t>
      </w:r>
      <w:r w:rsidRPr="00FD473C">
        <w:rPr>
          <w:color w:val="000000"/>
          <w:lang w:val="ca-ES"/>
        </w:rPr>
        <w:t xml:space="preserve"> de l’estil dels articles de la IEEE i assumeix</w:t>
      </w:r>
      <w:r w:rsidR="003410C8" w:rsidRPr="00FD473C">
        <w:rPr>
          <w:color w:val="000000"/>
          <w:lang w:val="ca-ES"/>
        </w:rPr>
        <w:t xml:space="preserve"> </w:t>
      </w:r>
      <w:r w:rsidRPr="00FD473C">
        <w:rPr>
          <w:color w:val="000000"/>
          <w:lang w:val="ca-ES"/>
        </w:rPr>
        <w:t>la utilització de</w:t>
      </w:r>
      <w:r w:rsidR="003410C8" w:rsidRPr="00FD473C">
        <w:rPr>
          <w:color w:val="000000"/>
          <w:lang w:val="ca-ES"/>
        </w:rPr>
        <w:t xml:space="preserve"> Microsoft Word versi</w:t>
      </w:r>
      <w:r w:rsidRPr="00FD473C">
        <w:rPr>
          <w:color w:val="000000"/>
          <w:lang w:val="ca-ES"/>
        </w:rPr>
        <w:t>ons 6.0 o</w:t>
      </w:r>
      <w:r w:rsidR="003410C8" w:rsidRPr="00FD473C">
        <w:rPr>
          <w:color w:val="000000"/>
          <w:lang w:val="ca-ES"/>
        </w:rPr>
        <w:t xml:space="preserve"> </w:t>
      </w:r>
      <w:r w:rsidRPr="00FD473C">
        <w:rPr>
          <w:color w:val="000000"/>
          <w:lang w:val="ca-ES"/>
        </w:rPr>
        <w:t>superior</w:t>
      </w:r>
      <w:r w:rsidR="003410C8" w:rsidRPr="00FD473C">
        <w:rPr>
          <w:color w:val="000000"/>
          <w:lang w:val="ca-ES"/>
        </w:rPr>
        <w:t xml:space="preserve">. </w:t>
      </w:r>
      <w:r w:rsidRPr="00FD473C">
        <w:rPr>
          <w:color w:val="000000"/>
          <w:lang w:val="ca-ES"/>
        </w:rPr>
        <w:t xml:space="preserve">De fet, </w:t>
      </w:r>
      <w:r w:rsidR="004F2346" w:rsidRPr="00FD473C">
        <w:rPr>
          <w:color w:val="000000"/>
          <w:lang w:val="ca-ES"/>
        </w:rPr>
        <w:t>acompanyant aquest document</w:t>
      </w:r>
      <w:r w:rsidRPr="00FD473C">
        <w:rPr>
          <w:color w:val="000000"/>
          <w:lang w:val="ca-ES"/>
        </w:rPr>
        <w:t xml:space="preserve"> podeu trobar </w:t>
      </w:r>
      <w:r w:rsidR="00F63011" w:rsidRPr="00FD473C">
        <w:rPr>
          <w:color w:val="000000"/>
          <w:lang w:val="ca-ES"/>
        </w:rPr>
        <w:t xml:space="preserve">l’original en </w:t>
      </w:r>
      <w:r w:rsidR="004F2346" w:rsidRPr="00FD473C">
        <w:rPr>
          <w:color w:val="000000"/>
          <w:lang w:val="ca-ES"/>
        </w:rPr>
        <w:t>anglès</w:t>
      </w:r>
      <w:r w:rsidR="00F63011" w:rsidRPr="00FD473C">
        <w:rPr>
          <w:color w:val="000000"/>
          <w:lang w:val="ca-ES"/>
        </w:rPr>
        <w:t xml:space="preserve"> (IEEE-</w:t>
      </w:r>
      <w:proofErr w:type="spellStart"/>
      <w:r w:rsidR="00F63011" w:rsidRPr="00FD473C">
        <w:rPr>
          <w:color w:val="000000"/>
          <w:lang w:val="ca-ES"/>
        </w:rPr>
        <w:t>Template</w:t>
      </w:r>
      <w:proofErr w:type="spellEnd"/>
      <w:r w:rsidR="004F2346" w:rsidRPr="00FD473C">
        <w:rPr>
          <w:color w:val="000000"/>
          <w:lang w:val="ca-ES"/>
        </w:rPr>
        <w:t xml:space="preserve">) amb </w:t>
      </w:r>
      <w:r w:rsidRPr="00FD473C">
        <w:rPr>
          <w:color w:val="000000"/>
          <w:lang w:val="ca-ES"/>
        </w:rPr>
        <w:t>les instruccions referents a l’estil. Es recomana llegir el document original</w:t>
      </w:r>
      <w:r w:rsidR="005E7E7A" w:rsidRPr="00FD473C">
        <w:rPr>
          <w:color w:val="000000"/>
          <w:lang w:val="ca-ES"/>
        </w:rPr>
        <w:t xml:space="preserve"> per tal de saber com inserir figures</w:t>
      </w:r>
      <w:r w:rsidR="00A91AE8" w:rsidRPr="00FD473C">
        <w:rPr>
          <w:color w:val="000000"/>
          <w:lang w:val="ca-ES"/>
        </w:rPr>
        <w:t xml:space="preserve"> i taules</w:t>
      </w:r>
      <w:r w:rsidR="005E7E7A" w:rsidRPr="00FD473C">
        <w:rPr>
          <w:color w:val="000000"/>
          <w:lang w:val="ca-ES"/>
        </w:rPr>
        <w:t xml:space="preserve">, </w:t>
      </w:r>
      <w:r w:rsidR="00A91AE8" w:rsidRPr="00FD473C">
        <w:rPr>
          <w:color w:val="000000"/>
          <w:lang w:val="ca-ES"/>
        </w:rPr>
        <w:t xml:space="preserve">inserir </w:t>
      </w:r>
      <w:r w:rsidR="007738A2" w:rsidRPr="00FD473C">
        <w:rPr>
          <w:color w:val="000000"/>
          <w:lang w:val="ca-ES"/>
        </w:rPr>
        <w:t>peu</w:t>
      </w:r>
      <w:r w:rsidR="004F2346" w:rsidRPr="00FD473C">
        <w:rPr>
          <w:color w:val="000000"/>
          <w:lang w:val="ca-ES"/>
        </w:rPr>
        <w:t>s</w:t>
      </w:r>
      <w:r w:rsidR="007738A2" w:rsidRPr="00FD473C">
        <w:rPr>
          <w:color w:val="000000"/>
          <w:lang w:val="ca-ES"/>
        </w:rPr>
        <w:t xml:space="preserve"> de pàgi</w:t>
      </w:r>
      <w:r w:rsidR="004F2346" w:rsidRPr="00FD473C">
        <w:rPr>
          <w:color w:val="000000"/>
          <w:lang w:val="ca-ES"/>
        </w:rPr>
        <w:t>na</w:t>
      </w:r>
      <w:r w:rsidR="00A91AE8" w:rsidRPr="00FD473C">
        <w:rPr>
          <w:color w:val="000000"/>
          <w:lang w:val="ca-ES"/>
        </w:rPr>
        <w:t xml:space="preserve">, fer </w:t>
      </w:r>
      <w:r w:rsidR="007738A2" w:rsidRPr="00FD473C">
        <w:rPr>
          <w:color w:val="000000"/>
          <w:lang w:val="ca-ES"/>
        </w:rPr>
        <w:t>equacions</w:t>
      </w:r>
      <w:r w:rsidR="00A91AE8" w:rsidRPr="00FD473C">
        <w:rPr>
          <w:color w:val="000000"/>
          <w:lang w:val="ca-ES"/>
        </w:rPr>
        <w:t xml:space="preserve">, </w:t>
      </w:r>
      <w:r w:rsidR="005E7E7A" w:rsidRPr="00FD473C">
        <w:rPr>
          <w:color w:val="000000"/>
          <w:lang w:val="ca-ES"/>
        </w:rPr>
        <w:t>fer referències, etc</w:t>
      </w:r>
      <w:r w:rsidRPr="00FD473C">
        <w:rPr>
          <w:color w:val="000000"/>
          <w:lang w:val="ca-ES"/>
        </w:rPr>
        <w:t xml:space="preserve">. Si us plau, heu de respectar l’estil, per exemple, no podeu </w:t>
      </w:r>
      <w:r w:rsidR="005E7E7A" w:rsidRPr="00FD473C">
        <w:rPr>
          <w:color w:val="000000"/>
          <w:lang w:val="ca-ES"/>
        </w:rPr>
        <w:t>canviar</w:t>
      </w:r>
      <w:r w:rsidRPr="00FD473C">
        <w:rPr>
          <w:color w:val="000000"/>
          <w:lang w:val="ca-ES"/>
        </w:rPr>
        <w:t xml:space="preserve"> ni </w:t>
      </w:r>
      <w:r w:rsidR="005E7E7A" w:rsidRPr="00FD473C">
        <w:rPr>
          <w:color w:val="000000"/>
          <w:lang w:val="ca-ES"/>
        </w:rPr>
        <w:t>la mida</w:t>
      </w:r>
      <w:r w:rsidRPr="00FD473C">
        <w:rPr>
          <w:color w:val="000000"/>
          <w:lang w:val="ca-ES"/>
        </w:rPr>
        <w:t xml:space="preserve"> de la font, ni l’espai entre línies</w:t>
      </w:r>
      <w:r w:rsidR="005E7E7A" w:rsidRPr="00FD473C">
        <w:rPr>
          <w:color w:val="000000"/>
          <w:lang w:val="ca-ES"/>
        </w:rPr>
        <w:t>, ni la doble columna</w:t>
      </w:r>
      <w:r w:rsidRPr="00FD473C">
        <w:rPr>
          <w:color w:val="000000"/>
          <w:lang w:val="ca-ES"/>
        </w:rPr>
        <w:t>.</w:t>
      </w:r>
    </w:p>
    <w:p w14:paraId="26F4021E" w14:textId="77777777" w:rsidR="00026AD2" w:rsidRPr="00FD473C" w:rsidRDefault="005E7E7A" w:rsidP="00387A9E">
      <w:pPr>
        <w:pStyle w:val="PARAGRAPH"/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Des del punt de vista del TFG hi ha un </w:t>
      </w:r>
      <w:r w:rsidR="00A6626B" w:rsidRPr="00FD473C">
        <w:rPr>
          <w:color w:val="000000"/>
          <w:lang w:val="ca-ES"/>
        </w:rPr>
        <w:t xml:space="preserve">límit en el nombre de pàgines: </w:t>
      </w:r>
    </w:p>
    <w:p w14:paraId="7A021223" w14:textId="77777777" w:rsidR="00026AD2" w:rsidRPr="00FD473C" w:rsidRDefault="00BA7DBA" w:rsidP="00387A9E">
      <w:pPr>
        <w:pStyle w:val="PARAGRAPH"/>
        <w:numPr>
          <w:ilvl w:val="0"/>
          <w:numId w:val="41"/>
        </w:numPr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Entre 8 i 10 pàgines </w:t>
      </w:r>
      <w:r w:rsidR="00A6626B" w:rsidRPr="00FD473C">
        <w:rPr>
          <w:color w:val="000000"/>
          <w:lang w:val="ca-ES"/>
        </w:rPr>
        <w:t xml:space="preserve">d’explicació del </w:t>
      </w:r>
      <w:r w:rsidR="007738A2" w:rsidRPr="00FD473C">
        <w:rPr>
          <w:color w:val="000000"/>
          <w:lang w:val="ca-ES"/>
        </w:rPr>
        <w:t>treball</w:t>
      </w:r>
      <w:r w:rsidR="00026AD2" w:rsidRPr="00FD473C">
        <w:rPr>
          <w:color w:val="000000"/>
          <w:lang w:val="ca-ES"/>
        </w:rPr>
        <w:t>, agraïments i bibliografia</w:t>
      </w:r>
      <w:r w:rsidR="009862E6" w:rsidRPr="00FD473C">
        <w:rPr>
          <w:color w:val="000000"/>
          <w:lang w:val="ca-ES"/>
        </w:rPr>
        <w:t>.</w:t>
      </w:r>
    </w:p>
    <w:p w14:paraId="3C7EAF5E" w14:textId="77777777" w:rsidR="003410C8" w:rsidRPr="00FD473C" w:rsidRDefault="00A6626B" w:rsidP="00387A9E">
      <w:pPr>
        <w:pStyle w:val="PARAGRAPH"/>
        <w:numPr>
          <w:ilvl w:val="0"/>
          <w:numId w:val="41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4 pàgines </w:t>
      </w:r>
      <w:r w:rsidR="00026AD2" w:rsidRPr="00FD473C">
        <w:rPr>
          <w:color w:val="000000"/>
          <w:lang w:val="ca-ES"/>
        </w:rPr>
        <w:t>addicionals</w:t>
      </w:r>
      <w:r w:rsidRPr="00FD473C">
        <w:rPr>
          <w:color w:val="000000"/>
          <w:lang w:val="ca-ES"/>
        </w:rPr>
        <w:t xml:space="preserve"> per incloure </w:t>
      </w:r>
      <w:r w:rsidR="00FD473C" w:rsidRPr="00FD473C">
        <w:rPr>
          <w:color w:val="000000"/>
          <w:lang w:val="ca-ES"/>
        </w:rPr>
        <w:t>matè</w:t>
      </w:r>
      <w:r w:rsidR="00026AD2" w:rsidRPr="00FD473C">
        <w:rPr>
          <w:color w:val="000000"/>
          <w:lang w:val="ca-ES"/>
        </w:rPr>
        <w:t>ria d’</w:t>
      </w:r>
      <w:r w:rsidR="007738A2" w:rsidRPr="00FD473C">
        <w:rPr>
          <w:color w:val="000000"/>
          <w:lang w:val="ca-ES"/>
        </w:rPr>
        <w:t>apèndix</w:t>
      </w:r>
      <w:r w:rsidRPr="00FD473C">
        <w:rPr>
          <w:color w:val="000000"/>
          <w:lang w:val="ca-ES"/>
        </w:rPr>
        <w:t>.</w:t>
      </w:r>
    </w:p>
    <w:p w14:paraId="631A7D4B" w14:textId="77777777" w:rsidR="00A23285" w:rsidRDefault="00A23285" w:rsidP="00387A9E">
      <w:pPr>
        <w:pStyle w:val="PARAGRAPH"/>
        <w:spacing w:line="240" w:lineRule="auto"/>
        <w:rPr>
          <w:color w:val="000000"/>
          <w:lang w:val="ca-ES"/>
        </w:rPr>
      </w:pPr>
    </w:p>
    <w:p w14:paraId="0A457F6A" w14:textId="77777777" w:rsidR="00606F3B" w:rsidRPr="00FD473C" w:rsidRDefault="00BA7DBA" w:rsidP="00387A9E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L’</w:t>
      </w:r>
      <w:r w:rsidR="00606F3B" w:rsidRPr="00FD473C">
        <w:rPr>
          <w:color w:val="000000"/>
          <w:lang w:val="ca-ES"/>
        </w:rPr>
        <w:t>organització en seccions dependrà de cada treball, però de manera genèrica podem esperar:</w:t>
      </w:r>
    </w:p>
    <w:p w14:paraId="2735BED4" w14:textId="77777777" w:rsidR="00A40DD0" w:rsidRPr="00387A9E" w:rsidRDefault="00606F3B" w:rsidP="00387A9E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Secció </w:t>
      </w:r>
      <w:r w:rsidR="007738A2" w:rsidRPr="00FD473C">
        <w:rPr>
          <w:color w:val="000000"/>
          <w:lang w:val="ca-ES"/>
        </w:rPr>
        <w:t>d’introducció</w:t>
      </w:r>
      <w:r w:rsidR="00BA7DBA">
        <w:rPr>
          <w:color w:val="000000"/>
          <w:lang w:val="ca-ES"/>
        </w:rPr>
        <w:t xml:space="preserve"> on s’explica el context del treball i les motivacions</w:t>
      </w:r>
      <w:r w:rsidRPr="00FD473C">
        <w:rPr>
          <w:color w:val="000000"/>
          <w:lang w:val="ca-ES"/>
        </w:rPr>
        <w:t xml:space="preserve"> i es plan</w:t>
      </w:r>
      <w:r w:rsidR="007738A2" w:rsidRPr="00FD473C">
        <w:rPr>
          <w:color w:val="000000"/>
          <w:lang w:val="ca-ES"/>
        </w:rPr>
        <w:t>teg</w:t>
      </w:r>
      <w:r w:rsidRPr="00FD473C">
        <w:rPr>
          <w:color w:val="000000"/>
          <w:lang w:val="ca-ES"/>
        </w:rPr>
        <w:t>en els objectius</w:t>
      </w:r>
      <w:r w:rsidR="00274264">
        <w:rPr>
          <w:color w:val="000000"/>
          <w:lang w:val="ca-ES"/>
        </w:rPr>
        <w:t xml:space="preserve"> i hipòtesis</w:t>
      </w:r>
      <w:r w:rsidR="00A57E83">
        <w:rPr>
          <w:color w:val="000000"/>
          <w:lang w:val="ca-ES"/>
        </w:rPr>
        <w:t>. T</w:t>
      </w:r>
      <w:r w:rsidRPr="00FD473C">
        <w:rPr>
          <w:color w:val="000000"/>
          <w:lang w:val="ca-ES"/>
        </w:rPr>
        <w:t>ambé s’explica breument l’organització de la resta del document.</w:t>
      </w:r>
    </w:p>
    <w:p w14:paraId="53E6A321" w14:textId="77777777" w:rsidR="00606F3B" w:rsidRPr="00FD473C" w:rsidRDefault="00606F3B" w:rsidP="00387A9E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Una </w:t>
      </w:r>
      <w:r w:rsidR="007738A2" w:rsidRPr="00FD473C">
        <w:rPr>
          <w:color w:val="000000"/>
          <w:lang w:val="ca-ES"/>
        </w:rPr>
        <w:t>sèrie</w:t>
      </w:r>
      <w:r w:rsidRPr="00FD473C">
        <w:rPr>
          <w:color w:val="000000"/>
          <w:lang w:val="ca-ES"/>
        </w:rPr>
        <w:t xml:space="preserve"> de seccions que dependran del treball particular.</w:t>
      </w:r>
    </w:p>
    <w:p w14:paraId="520D1A34" w14:textId="77777777" w:rsidR="00A40DD0" w:rsidRPr="00FD473C" w:rsidRDefault="00A40DD0" w:rsidP="00387A9E">
      <w:pPr>
        <w:pStyle w:val="AUTHORAFFILIATION"/>
        <w:framePr w:w="9961" w:h="961" w:hRule="exact" w:vSpace="0" w:wrap="around" w:vAnchor="page" w:hAnchor="page" w:x="826" w:y="14071"/>
        <w:spacing w:before="120" w:after="60" w:line="240" w:lineRule="auto"/>
        <w:jc w:val="center"/>
        <w:rPr>
          <w:i w:val="0"/>
          <w:color w:val="000000"/>
          <w:lang w:val="ca-ES"/>
        </w:rPr>
      </w:pPr>
      <w:r w:rsidRPr="00FD473C">
        <w:rPr>
          <w:rFonts w:ascii="Times New Roman" w:hAnsi="Times New Roman"/>
          <w:i w:val="0"/>
          <w:color w:val="000000"/>
          <w:sz w:val="14"/>
          <w:lang w:val="ca-ES"/>
        </w:rPr>
        <w:t>————————————————</w:t>
      </w:r>
    </w:p>
    <w:p w14:paraId="5BB32856" w14:textId="77777777" w:rsidR="00A40DD0" w:rsidRPr="00FD473C" w:rsidRDefault="00A40DD0" w:rsidP="00387A9E">
      <w:pPr>
        <w:pStyle w:val="AUTHORAFFILIATION"/>
        <w:framePr w:w="9961" w:h="961" w:hRule="exact" w:vSpace="0" w:wrap="around" w:vAnchor="page" w:hAnchor="page" w:x="826" w:y="14071"/>
        <w:spacing w:line="240" w:lineRule="auto"/>
        <w:rPr>
          <w:i w:val="0"/>
          <w:color w:val="000000"/>
          <w:lang w:val="ca-ES"/>
        </w:rPr>
      </w:pPr>
      <w:r w:rsidRPr="00FD473C">
        <w:rPr>
          <w:color w:val="000000"/>
          <w:lang w:val="ca-ES"/>
        </w:rPr>
        <w:t>E-mail de contacte: xxx@yyy.zzz</w:t>
      </w:r>
    </w:p>
    <w:p w14:paraId="031F5738" w14:textId="77777777" w:rsidR="00A40DD0" w:rsidRPr="00A23285" w:rsidRDefault="00A40DD0" w:rsidP="00387A9E">
      <w:pPr>
        <w:pStyle w:val="AUTHORAFFILIATION"/>
        <w:framePr w:w="9961" w:h="961" w:hRule="exact" w:vSpace="0" w:wrap="around" w:vAnchor="page" w:hAnchor="page" w:x="826" w:y="14071"/>
        <w:spacing w:line="240" w:lineRule="auto"/>
        <w:rPr>
          <w:i w:val="0"/>
          <w:color w:val="000000"/>
          <w:lang w:val="ca-ES"/>
        </w:rPr>
      </w:pPr>
      <w:r>
        <w:rPr>
          <w:color w:val="000000"/>
          <w:lang w:val="ca-ES"/>
        </w:rPr>
        <w:t>Projecte de Visualització de Dades - Grau d’Enginyeria de Dades – Escola d’Enginyeria (UAB)</w:t>
      </w:r>
    </w:p>
    <w:p w14:paraId="6461A901" w14:textId="636E6316" w:rsidR="00A40DD0" w:rsidRPr="00FD473C" w:rsidRDefault="00A40DD0" w:rsidP="00387A9E">
      <w:pPr>
        <w:pStyle w:val="AUTHORAFFILIATION"/>
        <w:framePr w:w="9961" w:h="961" w:hRule="exact" w:vSpace="0" w:wrap="around" w:vAnchor="page" w:hAnchor="page" w:x="826" w:y="14071"/>
        <w:spacing w:line="240" w:lineRule="auto"/>
        <w:rPr>
          <w:i w:val="0"/>
          <w:color w:val="000000"/>
          <w:lang w:val="ca-ES"/>
        </w:rPr>
      </w:pPr>
      <w:r>
        <w:rPr>
          <w:color w:val="000000"/>
          <w:lang w:val="ca-ES"/>
        </w:rPr>
        <w:t>Curs 202</w:t>
      </w:r>
      <w:r w:rsidR="00470678">
        <w:rPr>
          <w:color w:val="000000"/>
          <w:lang w:val="ca-ES"/>
        </w:rPr>
        <w:t>3</w:t>
      </w:r>
      <w:r>
        <w:rPr>
          <w:color w:val="000000"/>
          <w:lang w:val="ca-ES"/>
        </w:rPr>
        <w:t>/2</w:t>
      </w:r>
      <w:r w:rsidR="00470678">
        <w:rPr>
          <w:color w:val="000000"/>
          <w:lang w:val="ca-ES"/>
        </w:rPr>
        <w:t>4</w:t>
      </w:r>
    </w:p>
    <w:p w14:paraId="119D64E8" w14:textId="77777777" w:rsidR="00606F3B" w:rsidRPr="00FD473C" w:rsidRDefault="00606F3B" w:rsidP="00387A9E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Una secció on es presenti el mètode d’avaluació dels resultats, els resultats en si mateixos, i una discussió/reflexió sobre aquest</w:t>
      </w:r>
      <w:r w:rsidR="00FD473C">
        <w:rPr>
          <w:color w:val="000000"/>
          <w:lang w:val="ca-ES"/>
        </w:rPr>
        <w:t>s</w:t>
      </w:r>
      <w:r w:rsidRPr="00FD473C">
        <w:rPr>
          <w:color w:val="000000"/>
          <w:lang w:val="ca-ES"/>
        </w:rPr>
        <w:t xml:space="preserve"> resultats.</w:t>
      </w:r>
    </w:p>
    <w:p w14:paraId="5E34E515" w14:textId="77777777" w:rsidR="00606F3B" w:rsidRPr="00FD473C" w:rsidRDefault="00C77E0C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Una secció de conclusió del treball, apuntant també </w:t>
      </w:r>
      <w:r w:rsidR="00FD274D">
        <w:rPr>
          <w:color w:val="000000"/>
          <w:lang w:val="ca-ES"/>
        </w:rPr>
        <w:t xml:space="preserve">les </w:t>
      </w:r>
      <w:r w:rsidRPr="00FD473C">
        <w:rPr>
          <w:color w:val="000000"/>
          <w:lang w:val="ca-ES"/>
        </w:rPr>
        <w:t>línies de continuació.</w:t>
      </w:r>
    </w:p>
    <w:p w14:paraId="2E453770" w14:textId="77777777" w:rsidR="007738A2" w:rsidRPr="00FD473C" w:rsidRDefault="007738A2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Uns petits agraïments</w:t>
      </w:r>
      <w:r w:rsidR="00FD473C">
        <w:rPr>
          <w:color w:val="000000"/>
          <w:lang w:val="ca-ES"/>
        </w:rPr>
        <w:t>,</w:t>
      </w:r>
      <w:r w:rsidRPr="00FD473C">
        <w:rPr>
          <w:color w:val="000000"/>
          <w:lang w:val="ca-ES"/>
        </w:rPr>
        <w:t xml:space="preserve"> si s’escau.</w:t>
      </w:r>
    </w:p>
    <w:p w14:paraId="306C913D" w14:textId="77777777" w:rsidR="0056412D" w:rsidRPr="00FD473C" w:rsidRDefault="0056412D" w:rsidP="0056412D">
      <w:pPr>
        <w:pStyle w:val="CCCLINE"/>
        <w:framePr w:w="4632" w:vSpace="238" w:wrap="notBeside" w:hAnchor="page" w:x="3041" w:y="14951"/>
        <w:spacing w:line="240" w:lineRule="auto"/>
        <w:rPr>
          <w:color w:val="000000"/>
          <w:spacing w:val="0"/>
          <w:lang w:val="ca-ES"/>
        </w:rPr>
      </w:pPr>
      <w:r w:rsidRPr="00FD473C">
        <w:rPr>
          <w:color w:val="000000"/>
          <w:spacing w:val="0"/>
          <w:lang w:val="ca-ES"/>
        </w:rPr>
        <w:t>“Mes” de 20</w:t>
      </w:r>
      <w:r w:rsidR="00BB0E04">
        <w:rPr>
          <w:color w:val="000000"/>
          <w:spacing w:val="0"/>
          <w:lang w:val="ca-ES"/>
        </w:rPr>
        <w:t>2</w:t>
      </w:r>
      <w:r w:rsidR="00A40DD0">
        <w:rPr>
          <w:color w:val="000000"/>
          <w:spacing w:val="0"/>
          <w:lang w:val="ca-ES"/>
        </w:rPr>
        <w:t>3</w:t>
      </w:r>
      <w:r w:rsidRPr="00FD473C">
        <w:rPr>
          <w:color w:val="000000"/>
          <w:spacing w:val="0"/>
          <w:lang w:val="ca-ES"/>
        </w:rPr>
        <w:t>, E</w:t>
      </w:r>
      <w:r>
        <w:rPr>
          <w:color w:val="000000"/>
          <w:spacing w:val="0"/>
          <w:lang w:val="ca-ES"/>
        </w:rPr>
        <w:t>scola d’</w:t>
      </w:r>
      <w:r w:rsidRPr="00FD473C">
        <w:rPr>
          <w:color w:val="000000"/>
          <w:spacing w:val="0"/>
          <w:lang w:val="ca-ES"/>
        </w:rPr>
        <w:t>E</w:t>
      </w:r>
      <w:r>
        <w:rPr>
          <w:color w:val="000000"/>
          <w:spacing w:val="0"/>
          <w:lang w:val="ca-ES"/>
        </w:rPr>
        <w:t>nginyeria (UAB)</w:t>
      </w:r>
    </w:p>
    <w:p w14:paraId="500CAAEC" w14:textId="77777777" w:rsidR="007738A2" w:rsidRPr="00FD473C" w:rsidRDefault="007738A2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La bibliografia.</w:t>
      </w:r>
    </w:p>
    <w:p w14:paraId="110610CE" w14:textId="77777777" w:rsidR="007738A2" w:rsidRPr="00FD473C" w:rsidRDefault="007738A2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Una secció a mode d’apèndix</w:t>
      </w:r>
      <w:r w:rsidR="00FD473C">
        <w:rPr>
          <w:color w:val="000000"/>
          <w:lang w:val="ca-ES"/>
        </w:rPr>
        <w:t>, si s’</w:t>
      </w:r>
      <w:r w:rsidRPr="00FD473C">
        <w:rPr>
          <w:color w:val="000000"/>
          <w:lang w:val="ca-ES"/>
        </w:rPr>
        <w:t>escau.</w:t>
      </w:r>
    </w:p>
    <w:p w14:paraId="30BF65FC" w14:textId="77777777" w:rsidR="003410C8" w:rsidRPr="007738A2" w:rsidRDefault="003410C8" w:rsidP="0056412D">
      <w:pPr>
        <w:pStyle w:val="Ttol1"/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es-ES"/>
        </w:rPr>
        <w:lastRenderedPageBreak/>
        <w:t>2</w:t>
      </w:r>
      <w:r w:rsidRPr="00FD473C">
        <w:rPr>
          <w:color w:val="000000"/>
          <w:lang w:val="es-ES"/>
        </w:rPr>
        <w:tab/>
      </w:r>
      <w:r w:rsidR="00A91AE8" w:rsidRPr="007738A2">
        <w:rPr>
          <w:color w:val="000000"/>
          <w:lang w:val="ca-ES"/>
        </w:rPr>
        <w:t>Exemple de Secció</w:t>
      </w:r>
    </w:p>
    <w:p w14:paraId="39B84266" w14:textId="77777777" w:rsidR="003410C8" w:rsidRPr="007738A2" w:rsidRDefault="003410C8" w:rsidP="0056412D">
      <w:pPr>
        <w:pStyle w:val="Ttol2"/>
        <w:spacing w:before="0" w:line="240" w:lineRule="auto"/>
        <w:rPr>
          <w:color w:val="000000"/>
          <w:lang w:val="ca-ES"/>
        </w:rPr>
      </w:pPr>
      <w:r w:rsidRPr="007738A2">
        <w:rPr>
          <w:color w:val="000000"/>
          <w:lang w:val="ca-ES"/>
        </w:rPr>
        <w:t xml:space="preserve">2.1 </w:t>
      </w:r>
      <w:r w:rsidR="00A91AE8" w:rsidRPr="007738A2">
        <w:rPr>
          <w:color w:val="000000"/>
          <w:lang w:val="ca-ES"/>
        </w:rPr>
        <w:t>Exemple de subsecció</w:t>
      </w:r>
    </w:p>
    <w:p w14:paraId="6CD81254" w14:textId="77777777" w:rsidR="00A91AE8" w:rsidRPr="007738A2" w:rsidRDefault="00A91AE8" w:rsidP="0056412D">
      <w:pPr>
        <w:pStyle w:val="PARAGRAPH"/>
        <w:spacing w:line="240" w:lineRule="auto"/>
        <w:ind w:firstLine="0"/>
        <w:rPr>
          <w:lang w:val="ca-ES"/>
        </w:rPr>
      </w:pPr>
      <w:r w:rsidRPr="007738A2">
        <w:rPr>
          <w:color w:val="000000" w:themeColor="text1"/>
          <w:lang w:val="ca-ES"/>
        </w:rPr>
        <w:t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.</w:t>
      </w:r>
    </w:p>
    <w:p w14:paraId="38440119" w14:textId="77777777" w:rsidR="003410C8" w:rsidRPr="007738A2" w:rsidRDefault="003410C8" w:rsidP="0056412D">
      <w:pPr>
        <w:pStyle w:val="Ttol2"/>
        <w:spacing w:line="240" w:lineRule="auto"/>
        <w:ind w:left="0" w:firstLine="0"/>
        <w:rPr>
          <w:color w:val="000000"/>
          <w:lang w:val="ca-ES"/>
        </w:rPr>
      </w:pPr>
      <w:r w:rsidRPr="007738A2">
        <w:rPr>
          <w:color w:val="000000"/>
          <w:lang w:val="ca-ES"/>
        </w:rPr>
        <w:t xml:space="preserve">2.2 </w:t>
      </w:r>
      <w:r w:rsidR="00A91AE8" w:rsidRPr="007738A2">
        <w:rPr>
          <w:color w:val="000000"/>
          <w:lang w:val="ca-ES"/>
        </w:rPr>
        <w:t>Exemple de subsecció</w:t>
      </w:r>
    </w:p>
    <w:p w14:paraId="23EAFB2B" w14:textId="77777777" w:rsidR="003410C8" w:rsidRPr="007738A2" w:rsidRDefault="00A91AE8" w:rsidP="0056412D">
      <w:pPr>
        <w:pStyle w:val="PARAGRAPH"/>
        <w:spacing w:line="240" w:lineRule="auto"/>
        <w:ind w:firstLine="0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color w:val="000000"/>
          <w:lang w:val="ca-ES"/>
        </w:rPr>
        <w:t>.</w:t>
      </w:r>
    </w:p>
    <w:p w14:paraId="08B2675B" w14:textId="77777777" w:rsidR="00537DEA" w:rsidRPr="007738A2" w:rsidRDefault="00537DEA" w:rsidP="0056412D">
      <w:pPr>
        <w:pStyle w:val="Ttol1"/>
        <w:spacing w:line="240" w:lineRule="auto"/>
        <w:rPr>
          <w:color w:val="000000"/>
          <w:lang w:val="ca-ES"/>
        </w:rPr>
      </w:pPr>
      <w:r w:rsidRPr="007738A2">
        <w:rPr>
          <w:color w:val="000000"/>
          <w:lang w:val="ca-ES"/>
        </w:rPr>
        <w:t>3</w:t>
      </w:r>
      <w:r w:rsidRPr="007738A2">
        <w:rPr>
          <w:color w:val="000000"/>
          <w:lang w:val="ca-ES"/>
        </w:rPr>
        <w:tab/>
        <w:t>Conclusió</w:t>
      </w:r>
    </w:p>
    <w:p w14:paraId="3F33D384" w14:textId="77777777" w:rsidR="003410C8" w:rsidRPr="007738A2" w:rsidRDefault="00537DEA" w:rsidP="0056412D">
      <w:pPr>
        <w:pStyle w:val="Text"/>
        <w:spacing w:line="240" w:lineRule="auto"/>
        <w:ind w:firstLine="0"/>
        <w:rPr>
          <w:rFonts w:ascii="Palatino" w:hAnsi="Palatino"/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rFonts w:ascii="Palatino" w:hAnsi="Palatino"/>
          <w:color w:val="000000"/>
          <w:lang w:val="ca-ES"/>
        </w:rPr>
        <w:t>.</w:t>
      </w:r>
    </w:p>
    <w:p w14:paraId="42465767" w14:textId="77777777" w:rsidR="003410C8" w:rsidRPr="007738A2" w:rsidRDefault="009A76B1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t>Agraïments</w:t>
      </w:r>
    </w:p>
    <w:p w14:paraId="1F93EC34" w14:textId="77777777" w:rsidR="003410C8" w:rsidRPr="007738A2" w:rsidRDefault="00537DEA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color w:val="000000"/>
          <w:lang w:val="ca-ES"/>
        </w:rPr>
        <w:t>.</w:t>
      </w:r>
    </w:p>
    <w:p w14:paraId="08D93BF2" w14:textId="77777777" w:rsidR="003410C8" w:rsidRPr="007738A2" w:rsidRDefault="00537DEA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t>Bibliografia</w:t>
      </w:r>
    </w:p>
    <w:p w14:paraId="10DD571C" w14:textId="77777777" w:rsidR="003410C8" w:rsidRPr="007738A2" w:rsidRDefault="00537DEA" w:rsidP="0056412D">
      <w:pPr>
        <w:numPr>
          <w:ilvl w:val="0"/>
          <w:numId w:val="22"/>
        </w:numPr>
        <w:spacing w:line="240" w:lineRule="auto"/>
        <w:rPr>
          <w:color w:val="000000"/>
          <w:sz w:val="16"/>
          <w:szCs w:val="16"/>
          <w:lang w:val="ca-ES"/>
        </w:rPr>
      </w:pPr>
      <w:r w:rsidRPr="007738A2">
        <w:rPr>
          <w:color w:val="000000"/>
          <w:sz w:val="16"/>
          <w:szCs w:val="16"/>
          <w:lang w:val="ca-ES"/>
        </w:rPr>
        <w:t>Referència 1</w:t>
      </w:r>
    </w:p>
    <w:p w14:paraId="16637663" w14:textId="77777777" w:rsidR="003410C8" w:rsidRPr="007738A2" w:rsidRDefault="00537DEA" w:rsidP="0056412D">
      <w:pPr>
        <w:numPr>
          <w:ilvl w:val="0"/>
          <w:numId w:val="22"/>
        </w:numPr>
        <w:spacing w:line="240" w:lineRule="auto"/>
        <w:rPr>
          <w:color w:val="000000"/>
          <w:sz w:val="16"/>
          <w:lang w:val="ca-ES"/>
        </w:rPr>
      </w:pPr>
      <w:r w:rsidRPr="007738A2">
        <w:rPr>
          <w:color w:val="000000"/>
          <w:sz w:val="16"/>
          <w:lang w:val="ca-ES"/>
        </w:rPr>
        <w:t>Referència 2</w:t>
      </w:r>
    </w:p>
    <w:p w14:paraId="00C163B3" w14:textId="77777777" w:rsidR="003410C8" w:rsidRPr="007738A2" w:rsidRDefault="00537DEA" w:rsidP="0056412D">
      <w:pPr>
        <w:numPr>
          <w:ilvl w:val="0"/>
          <w:numId w:val="22"/>
        </w:numPr>
        <w:spacing w:line="240" w:lineRule="auto"/>
        <w:rPr>
          <w:color w:val="000000"/>
          <w:sz w:val="16"/>
          <w:lang w:val="ca-ES"/>
        </w:rPr>
      </w:pPr>
      <w:r w:rsidRPr="007738A2">
        <w:rPr>
          <w:color w:val="000000"/>
          <w:sz w:val="16"/>
          <w:lang w:val="ca-ES"/>
        </w:rPr>
        <w:t>Etc.</w:t>
      </w:r>
    </w:p>
    <w:p w14:paraId="161A7231" w14:textId="77777777" w:rsidR="003410C8" w:rsidRPr="007738A2" w:rsidRDefault="003410C8" w:rsidP="0056412D">
      <w:pPr>
        <w:pStyle w:val="References"/>
        <w:rPr>
          <w:rFonts w:ascii="Palatino" w:hAnsi="Palatino"/>
          <w:color w:val="000000"/>
          <w:spacing w:val="-6"/>
          <w:lang w:val="ca-ES"/>
        </w:rPr>
      </w:pPr>
    </w:p>
    <w:p w14:paraId="0F9B8311" w14:textId="77777777" w:rsidR="007738A2" w:rsidRPr="007738A2" w:rsidRDefault="007738A2" w:rsidP="0056412D">
      <w:pPr>
        <w:pStyle w:val="References"/>
        <w:rPr>
          <w:rFonts w:ascii="Palatino" w:hAnsi="Palatino"/>
          <w:color w:val="000000"/>
          <w:spacing w:val="-6"/>
          <w:lang w:val="ca-ES"/>
        </w:rPr>
      </w:pPr>
    </w:p>
    <w:p w14:paraId="5BFFEA2B" w14:textId="77777777" w:rsidR="0098507D" w:rsidRDefault="0098507D" w:rsidP="0056412D">
      <w:pPr>
        <w:widowControl/>
        <w:spacing w:line="240" w:lineRule="auto"/>
        <w:jc w:val="left"/>
        <w:rPr>
          <w:rFonts w:ascii="Helvetica" w:hAnsi="Helvetica"/>
          <w:b/>
          <w:bCs/>
          <w:color w:val="000000"/>
          <w:kern w:val="0"/>
          <w:sz w:val="22"/>
          <w:szCs w:val="16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br w:type="page"/>
      </w:r>
    </w:p>
    <w:p w14:paraId="03C764A8" w14:textId="77777777" w:rsidR="007738A2" w:rsidRPr="007738A2" w:rsidRDefault="007738A2" w:rsidP="0056412D">
      <w:pPr>
        <w:pStyle w:val="References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lastRenderedPageBreak/>
        <w:t>A</w:t>
      </w:r>
      <w:r w:rsidR="009A76B1">
        <w:rPr>
          <w:rFonts w:ascii="Helvetica" w:hAnsi="Helvetica"/>
          <w:b/>
          <w:bCs/>
          <w:color w:val="000000"/>
          <w:sz w:val="22"/>
          <w:lang w:val="ca-ES"/>
        </w:rPr>
        <w:t>PÈNDI</w:t>
      </w:r>
      <w:r w:rsidRPr="007738A2">
        <w:rPr>
          <w:rFonts w:ascii="Helvetica" w:hAnsi="Helvetica"/>
          <w:b/>
          <w:bCs/>
          <w:color w:val="000000"/>
          <w:sz w:val="22"/>
          <w:lang w:val="ca-ES"/>
        </w:rPr>
        <w:t>X</w:t>
      </w:r>
    </w:p>
    <w:p w14:paraId="136D218E" w14:textId="77777777" w:rsidR="004F2346" w:rsidRPr="007738A2" w:rsidRDefault="007738A2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A1. </w:t>
      </w:r>
      <w:r w:rsidR="004F2346">
        <w:rPr>
          <w:rFonts w:ascii="Helvetica" w:hAnsi="Helvetica"/>
          <w:b/>
          <w:bCs/>
          <w:color w:val="000000"/>
          <w:sz w:val="22"/>
          <w:lang w:val="ca-ES"/>
        </w:rPr>
        <w:t>Secció d’apèndix</w:t>
      </w:r>
    </w:p>
    <w:p w14:paraId="5CACF19E" w14:textId="77777777" w:rsidR="004F2346" w:rsidRPr="007738A2" w:rsidRDefault="004F2346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Pr="007738A2">
        <w:rPr>
          <w:color w:val="000000"/>
          <w:lang w:val="ca-ES"/>
        </w:rPr>
        <w:t>.</w:t>
      </w:r>
    </w:p>
    <w:p w14:paraId="71BE1A9B" w14:textId="77777777" w:rsidR="004F2346" w:rsidRPr="007738A2" w:rsidRDefault="004F2346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t>A2</w:t>
      </w:r>
      <w:r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. </w:t>
      </w:r>
      <w:r>
        <w:rPr>
          <w:rFonts w:ascii="Helvetica" w:hAnsi="Helvetica"/>
          <w:b/>
          <w:bCs/>
          <w:color w:val="000000"/>
          <w:sz w:val="22"/>
          <w:lang w:val="ca-ES"/>
        </w:rPr>
        <w:t>Secció d’apèndix</w:t>
      </w:r>
    </w:p>
    <w:p w14:paraId="250F8ED7" w14:textId="77777777" w:rsidR="004F2346" w:rsidRPr="007738A2" w:rsidRDefault="004F2346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Pr="007738A2">
        <w:rPr>
          <w:color w:val="000000"/>
          <w:lang w:val="ca-ES"/>
        </w:rPr>
        <w:t>.</w:t>
      </w:r>
    </w:p>
    <w:p w14:paraId="60E7A28C" w14:textId="77777777" w:rsidR="004F2346" w:rsidRPr="004F2346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3153C9E6" w14:textId="77777777" w:rsidR="004F2346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76754BC0" w14:textId="77777777"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CE804BB" w14:textId="77777777"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3C0A36B3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6EE156C7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55CB03C2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685BFFDE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2C73D20C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724DED80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329D2ADB" w14:textId="77777777" w:rsidR="00A40DD0" w:rsidRDefault="00A40DD0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  <w:sectPr w:rsidR="00A40DD0" w:rsidSect="003F11FB">
          <w:headerReference w:type="even" r:id="rId14"/>
          <w:headerReference w:type="default" r:id="rId15"/>
          <w:type w:val="continuous"/>
          <w:pgSz w:w="11340" w:h="15480" w:code="1"/>
          <w:pgMar w:top="1196" w:right="607" w:bottom="357" w:left="720" w:header="607" w:footer="74" w:gutter="0"/>
          <w:paperSrc w:first="261" w:other="261"/>
          <w:cols w:space="240"/>
        </w:sectPr>
      </w:pPr>
    </w:p>
    <w:p w14:paraId="5281E801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5CAE3D09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236877D6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79C9FFFD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556E9667" w14:textId="77777777" w:rsidR="0098507D" w:rsidRPr="004F2346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sectPr w:rsidR="0098507D" w:rsidRPr="004F2346" w:rsidSect="003F11FB">
      <w:type w:val="continuous"/>
      <w:pgSz w:w="11340" w:h="15480" w:code="1"/>
      <w:pgMar w:top="1196" w:right="607" w:bottom="357" w:left="720" w:header="607" w:footer="74" w:gutter="0"/>
      <w:paperSrc w:first="261" w:other="261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C5719" w14:textId="77777777" w:rsidR="003F11FB" w:rsidRDefault="003F11FB">
      <w:r>
        <w:separator/>
      </w:r>
    </w:p>
  </w:endnote>
  <w:endnote w:type="continuationSeparator" w:id="0">
    <w:p w14:paraId="2F8BE734" w14:textId="77777777" w:rsidR="003F11FB" w:rsidRDefault="003F1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C746D" w14:textId="77777777" w:rsidR="00421A63" w:rsidRDefault="00421A63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25BBF" w14:textId="77777777" w:rsidR="00421A63" w:rsidRDefault="00421A63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122C8" w14:textId="77777777" w:rsidR="00421A63" w:rsidRDefault="00421A63">
    <w:pPr>
      <w:pStyle w:val="Peu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68FDF" w14:textId="77777777" w:rsidR="003F11FB" w:rsidRDefault="003F11FB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14:paraId="4F8C791C" w14:textId="77777777" w:rsidR="003F11FB" w:rsidRDefault="003F1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26FC5" w14:textId="77777777" w:rsidR="00421A63" w:rsidRPr="00FD473C" w:rsidRDefault="00FC016F">
    <w:pPr>
      <w:pStyle w:val="Capalera"/>
      <w:tabs>
        <w:tab w:val="clear" w:pos="10200"/>
        <w:tab w:val="right" w:pos="10320"/>
      </w:tabs>
      <w:spacing w:line="180" w:lineRule="exact"/>
      <w:rPr>
        <w:lang w:val="es-ES"/>
      </w:rPr>
    </w:pPr>
    <w:r>
      <w:fldChar w:fldCharType="begin"/>
    </w:r>
    <w:r w:rsidR="00421A63" w:rsidRPr="00FD473C">
      <w:rPr>
        <w:lang w:val="es-ES"/>
      </w:rPr>
      <w:instrText>PAGE</w:instrText>
    </w:r>
    <w:r>
      <w:fldChar w:fldCharType="separate"/>
    </w:r>
    <w:r w:rsidR="007738A2" w:rsidRPr="00FD473C">
      <w:rPr>
        <w:noProof/>
        <w:lang w:val="es-ES"/>
      </w:rPr>
      <w:t>3</w:t>
    </w:r>
    <w:r>
      <w:fldChar w:fldCharType="end"/>
    </w:r>
    <w:r w:rsidR="00421A63" w:rsidRPr="00FD473C">
      <w:rPr>
        <w:b/>
        <w:i/>
        <w:vanish/>
        <w:lang w:val="es-ES"/>
      </w:rPr>
      <w:t xml:space="preserve">   </w:t>
    </w:r>
    <w:r w:rsidR="00421A63" w:rsidRPr="00FD473C">
      <w:rPr>
        <w:i/>
        <w:caps w:val="0"/>
        <w:vanish/>
        <w:lang w:val="es-ES"/>
      </w:rPr>
      <w:t>even page</w:t>
    </w:r>
    <w:r w:rsidR="00421A63" w:rsidRPr="00FD473C">
      <w:rPr>
        <w:lang w:val="es-ES"/>
      </w:rPr>
      <w:tab/>
    </w:r>
    <w:r w:rsidR="007738A2" w:rsidRPr="00FD473C">
      <w:rPr>
        <w:lang w:val="es-ES"/>
      </w:rPr>
      <w:t>EE/UAB TFG: Títol del treball (abreviat si es llarg)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3F18" w14:textId="77777777" w:rsidR="00421A63" w:rsidRDefault="00421A63">
    <w:pPr>
      <w:pStyle w:val="Capalera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4F2991">
      <w:fldChar w:fldCharType="begin"/>
    </w:r>
    <w:r w:rsidR="004F2991">
      <w:instrText>PAGE</w:instrText>
    </w:r>
    <w:r w:rsidR="004F2991">
      <w:fldChar w:fldCharType="separate"/>
    </w:r>
    <w:r>
      <w:rPr>
        <w:noProof/>
      </w:rPr>
      <w:t>3</w:t>
    </w:r>
    <w:r w:rsidR="004F2991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5736D" w14:textId="77777777" w:rsidR="00421A63" w:rsidRPr="00FD473C" w:rsidRDefault="00274264">
    <w:pPr>
      <w:pStyle w:val="Capalera"/>
      <w:tabs>
        <w:tab w:val="clear" w:pos="10200"/>
        <w:tab w:val="right" w:pos="10320"/>
      </w:tabs>
      <w:spacing w:line="180" w:lineRule="exact"/>
      <w:rPr>
        <w:lang w:val="es-ES"/>
      </w:rPr>
    </w:pPr>
    <w:r>
      <w:rPr>
        <w:lang w:val="ca-ES"/>
      </w:rPr>
      <w:t xml:space="preserve">PROJECTE </w:t>
    </w:r>
    <w:r w:rsidR="00970741">
      <w:rPr>
        <w:lang w:val="ca-ES"/>
      </w:rPr>
      <w:t xml:space="preserve">EN </w:t>
    </w:r>
    <w:r>
      <w:rPr>
        <w:lang w:val="ca-ES"/>
      </w:rPr>
      <w:t xml:space="preserve">VISUALITZACIÓ DE DADES. GRAU EN </w:t>
    </w:r>
    <w:r w:rsidR="00970741">
      <w:rPr>
        <w:lang w:val="ca-ES"/>
      </w:rPr>
      <w:t>ENGINYERIA</w:t>
    </w:r>
    <w:r w:rsidR="00C14737" w:rsidRPr="007738A2">
      <w:rPr>
        <w:lang w:val="ca-ES"/>
      </w:rPr>
      <w:t xml:space="preserve"> </w:t>
    </w:r>
    <w:r w:rsidR="008008CF">
      <w:rPr>
        <w:lang w:val="ca-ES"/>
      </w:rPr>
      <w:t>DADES</w:t>
    </w:r>
    <w:r w:rsidR="00761949" w:rsidRPr="007738A2">
      <w:rPr>
        <w:lang w:val="ca-ES"/>
      </w:rPr>
      <w:t xml:space="preserve">, ESCOLA D’ENGINYERIA </w:t>
    </w:r>
    <w:r>
      <w:rPr>
        <w:lang w:val="ca-ES"/>
      </w:rPr>
      <w:t>(</w:t>
    </w:r>
    <w:r w:rsidR="00761949" w:rsidRPr="007738A2">
      <w:rPr>
        <w:lang w:val="ca-ES"/>
      </w:rPr>
      <w:t>uab)</w:t>
    </w:r>
    <w:r w:rsidR="00421A63" w:rsidRPr="00FD473C">
      <w:rPr>
        <w:lang w:val="es-ES"/>
      </w:rPr>
      <w:tab/>
    </w:r>
    <w:r w:rsidR="00421A63" w:rsidRPr="00FD473C">
      <w:rPr>
        <w:b/>
        <w:caps w:val="0"/>
        <w:vanish/>
        <w:sz w:val="16"/>
        <w:lang w:val="es-ES"/>
      </w:rPr>
      <w:t>first page</w:t>
    </w:r>
    <w:r w:rsidR="00421A63" w:rsidRPr="00FD473C">
      <w:rPr>
        <w:caps w:val="0"/>
        <w:vanish/>
        <w:lang w:val="es-ES"/>
      </w:rPr>
      <w:t xml:space="preserve">   </w:t>
    </w:r>
    <w:r w:rsidR="00FC016F">
      <w:fldChar w:fldCharType="begin"/>
    </w:r>
    <w:r w:rsidR="00EC5AE2" w:rsidRPr="00FD473C">
      <w:rPr>
        <w:lang w:val="es-ES"/>
      </w:rPr>
      <w:instrText xml:space="preserve"> PAGE </w:instrText>
    </w:r>
    <w:r w:rsidR="00FC016F">
      <w:fldChar w:fldCharType="separate"/>
    </w:r>
    <w:r w:rsidR="00472FF0">
      <w:rPr>
        <w:noProof/>
        <w:lang w:val="es-ES"/>
      </w:rPr>
      <w:t>1</w:t>
    </w:r>
    <w:r w:rsidR="00FC016F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FC948" w14:textId="77777777" w:rsidR="00E12B17" w:rsidRPr="007738A2" w:rsidRDefault="00FC016F">
    <w:pPr>
      <w:pStyle w:val="Capalera"/>
      <w:tabs>
        <w:tab w:val="clear" w:pos="10200"/>
        <w:tab w:val="right" w:pos="10320"/>
      </w:tabs>
      <w:spacing w:line="180" w:lineRule="exact"/>
      <w:rPr>
        <w:lang w:val="ca-ES"/>
      </w:rPr>
    </w:pPr>
    <w:r>
      <w:fldChar w:fldCharType="begin"/>
    </w:r>
    <w:r w:rsidR="00EC5AE2" w:rsidRPr="00FD473C">
      <w:rPr>
        <w:lang w:val="es-ES"/>
      </w:rPr>
      <w:instrText>PAGE</w:instrText>
    </w:r>
    <w:r>
      <w:fldChar w:fldCharType="separate"/>
    </w:r>
    <w:r w:rsidR="00472FF0">
      <w:rPr>
        <w:noProof/>
        <w:lang w:val="es-ES"/>
      </w:rPr>
      <w:t>2</w:t>
    </w:r>
    <w:r>
      <w:fldChar w:fldCharType="end"/>
    </w:r>
    <w:r w:rsidR="00E12B17" w:rsidRPr="00FD473C">
      <w:rPr>
        <w:b/>
        <w:i/>
        <w:vanish/>
        <w:lang w:val="es-ES"/>
      </w:rPr>
      <w:t xml:space="preserve">   </w:t>
    </w:r>
    <w:r w:rsidR="00E12B17" w:rsidRPr="00FD473C">
      <w:rPr>
        <w:i/>
        <w:caps w:val="0"/>
        <w:vanish/>
        <w:lang w:val="es-ES"/>
      </w:rPr>
      <w:t>even page</w:t>
    </w:r>
    <w:r w:rsidR="00E12B17" w:rsidRPr="00FD473C">
      <w:rPr>
        <w:lang w:val="es-ES"/>
      </w:rPr>
      <w:tab/>
    </w:r>
    <w:r w:rsidR="00274264">
      <w:rPr>
        <w:lang w:val="es-ES"/>
      </w:rPr>
      <w:t>GED/</w:t>
    </w:r>
    <w:r w:rsidR="00235027" w:rsidRPr="007738A2">
      <w:rPr>
        <w:lang w:val="ca-ES"/>
      </w:rPr>
      <w:t xml:space="preserve">EE/UAB </w:t>
    </w:r>
    <w:r w:rsidR="00274264">
      <w:rPr>
        <w:lang w:val="ca-ES"/>
      </w:rPr>
      <w:t xml:space="preserve">- </w:t>
    </w:r>
    <w:r w:rsidR="009A76B1">
      <w:rPr>
        <w:lang w:val="ca-ES"/>
      </w:rPr>
      <w:t xml:space="preserve">títol </w:t>
    </w:r>
    <w:r w:rsidR="007025D4">
      <w:rPr>
        <w:lang w:val="ca-ES"/>
      </w:rPr>
      <w:t xml:space="preserve">TREBALL </w:t>
    </w:r>
    <w:r w:rsidR="009A76B1">
      <w:rPr>
        <w:lang w:val="ca-ES"/>
      </w:rPr>
      <w:t>(abreUJAT</w:t>
    </w:r>
    <w:r w:rsidR="00FE70E1">
      <w:rPr>
        <w:lang w:val="ca-ES"/>
      </w:rPr>
      <w:t xml:space="preserve"> si É</w:t>
    </w:r>
    <w:r w:rsidR="00235027" w:rsidRPr="007738A2">
      <w:rPr>
        <w:lang w:val="ca-ES"/>
      </w:rPr>
      <w:t>s molt llarG)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9A162" w14:textId="77777777" w:rsidR="00E12B17" w:rsidRDefault="0098507D">
    <w:pPr>
      <w:pStyle w:val="Capalera"/>
      <w:tabs>
        <w:tab w:val="clear" w:pos="10200"/>
        <w:tab w:val="right" w:pos="10320"/>
      </w:tabs>
      <w:spacing w:line="180" w:lineRule="exact"/>
    </w:pPr>
    <w:r>
      <w:t>NOM</w:t>
    </w:r>
    <w:r w:rsidR="00274264">
      <w:t>S</w:t>
    </w:r>
    <w:r>
      <w:t xml:space="preserve"> </w:t>
    </w:r>
    <w:r w:rsidR="00274264">
      <w:t>AUTORS</w:t>
    </w:r>
    <w:r w:rsidR="00E12B17">
      <w:tab/>
    </w:r>
    <w:r w:rsidR="00E12B17">
      <w:rPr>
        <w:i/>
        <w:caps w:val="0"/>
        <w:vanish/>
      </w:rPr>
      <w:t>odd page</w:t>
    </w:r>
    <w:r w:rsidR="00E12B17">
      <w:rPr>
        <w:caps w:val="0"/>
        <w:vanish/>
      </w:rPr>
      <w:t xml:space="preserve">    </w:t>
    </w:r>
    <w:r w:rsidR="004F2991">
      <w:fldChar w:fldCharType="begin"/>
    </w:r>
    <w:r w:rsidR="004F2991">
      <w:instrText>PAGE</w:instrText>
    </w:r>
    <w:r w:rsidR="004F2991">
      <w:fldChar w:fldCharType="separate"/>
    </w:r>
    <w:r w:rsidR="00472FF0">
      <w:rPr>
        <w:noProof/>
      </w:rPr>
      <w:t>3</w:t>
    </w:r>
    <w:r w:rsidR="004F299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 w15:restartNumberingAfterBreak="0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9" w15:restartNumberingAfterBreak="0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0" w15:restartNumberingAfterBreak="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2" w15:restartNumberingAfterBreak="0">
    <w:nsid w:val="1B3914B6"/>
    <w:multiLevelType w:val="hybridMultilevel"/>
    <w:tmpl w:val="6F569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7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9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4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4D2E1DFD"/>
    <w:multiLevelType w:val="hybridMultilevel"/>
    <w:tmpl w:val="659A58A2"/>
    <w:lvl w:ilvl="0" w:tplc="0C0A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7" w15:restartNumberingAfterBreak="0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28" w15:restartNumberingAfterBreak="0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9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0" w15:restartNumberingAfterBreak="0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0FE1FE5"/>
    <w:multiLevelType w:val="hybridMultilevel"/>
    <w:tmpl w:val="8630436E"/>
    <w:lvl w:ilvl="0" w:tplc="0C0A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6" w15:restartNumberingAfterBreak="0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7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8" w15:restartNumberingAfterBreak="0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488590669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 w16cid:durableId="103311323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 w16cid:durableId="411632227">
    <w:abstractNumId w:val="16"/>
  </w:num>
  <w:num w:numId="4" w16cid:durableId="1416976474">
    <w:abstractNumId w:val="23"/>
  </w:num>
  <w:num w:numId="5" w16cid:durableId="1483811397">
    <w:abstractNumId w:val="36"/>
  </w:num>
  <w:num w:numId="6" w16cid:durableId="1299456982">
    <w:abstractNumId w:val="10"/>
  </w:num>
  <w:num w:numId="7" w16cid:durableId="743187428">
    <w:abstractNumId w:val="18"/>
  </w:num>
  <w:num w:numId="8" w16cid:durableId="1388144511">
    <w:abstractNumId w:val="9"/>
  </w:num>
  <w:num w:numId="9" w16cid:durableId="221671977">
    <w:abstractNumId w:val="8"/>
  </w:num>
  <w:num w:numId="10" w16cid:durableId="267353997">
    <w:abstractNumId w:val="0"/>
  </w:num>
  <w:num w:numId="11" w16cid:durableId="1754089841">
    <w:abstractNumId w:val="17"/>
  </w:num>
  <w:num w:numId="12" w16cid:durableId="1592544977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 w16cid:durableId="1057706979">
    <w:abstractNumId w:val="24"/>
  </w:num>
  <w:num w:numId="14" w16cid:durableId="1692491897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 w16cid:durableId="101149154">
    <w:abstractNumId w:val="19"/>
  </w:num>
  <w:num w:numId="16" w16cid:durableId="535195350">
    <w:abstractNumId w:val="11"/>
  </w:num>
  <w:num w:numId="17" w16cid:durableId="434987525">
    <w:abstractNumId w:val="29"/>
  </w:num>
  <w:num w:numId="18" w16cid:durableId="969239509">
    <w:abstractNumId w:val="25"/>
  </w:num>
  <w:num w:numId="19" w16cid:durableId="805396652">
    <w:abstractNumId w:val="37"/>
  </w:num>
  <w:num w:numId="20" w16cid:durableId="1910261345">
    <w:abstractNumId w:val="14"/>
  </w:num>
  <w:num w:numId="21" w16cid:durableId="2038851423">
    <w:abstractNumId w:val="13"/>
  </w:num>
  <w:num w:numId="22" w16cid:durableId="401099699">
    <w:abstractNumId w:val="34"/>
  </w:num>
  <w:num w:numId="23" w16cid:durableId="633751257">
    <w:abstractNumId w:val="20"/>
  </w:num>
  <w:num w:numId="24" w16cid:durableId="1143041481">
    <w:abstractNumId w:val="31"/>
  </w:num>
  <w:num w:numId="25" w16cid:durableId="584341075">
    <w:abstractNumId w:val="4"/>
  </w:num>
  <w:num w:numId="26" w16cid:durableId="374623099">
    <w:abstractNumId w:val="2"/>
  </w:num>
  <w:num w:numId="27" w16cid:durableId="285939855">
    <w:abstractNumId w:val="5"/>
  </w:num>
  <w:num w:numId="28" w16cid:durableId="1690910015">
    <w:abstractNumId w:val="21"/>
  </w:num>
  <w:num w:numId="29" w16cid:durableId="851532505">
    <w:abstractNumId w:val="38"/>
  </w:num>
  <w:num w:numId="30" w16cid:durableId="198782165">
    <w:abstractNumId w:val="27"/>
  </w:num>
  <w:num w:numId="31" w16cid:durableId="1917472594">
    <w:abstractNumId w:val="22"/>
  </w:num>
  <w:num w:numId="32" w16cid:durableId="1743093005">
    <w:abstractNumId w:val="30"/>
  </w:num>
  <w:num w:numId="33" w16cid:durableId="177542633">
    <w:abstractNumId w:val="32"/>
  </w:num>
  <w:num w:numId="34" w16cid:durableId="611596159">
    <w:abstractNumId w:val="6"/>
  </w:num>
  <w:num w:numId="35" w16cid:durableId="915242740">
    <w:abstractNumId w:val="7"/>
  </w:num>
  <w:num w:numId="36" w16cid:durableId="1883790100">
    <w:abstractNumId w:val="15"/>
  </w:num>
  <w:num w:numId="37" w16cid:durableId="477116182">
    <w:abstractNumId w:val="33"/>
  </w:num>
  <w:num w:numId="38" w16cid:durableId="1336029830">
    <w:abstractNumId w:val="28"/>
  </w:num>
  <w:num w:numId="39" w16cid:durableId="1752920799">
    <w:abstractNumId w:val="3"/>
  </w:num>
  <w:num w:numId="40" w16cid:durableId="102582570">
    <w:abstractNumId w:val="35"/>
  </w:num>
  <w:num w:numId="41" w16cid:durableId="689188434">
    <w:abstractNumId w:val="26"/>
  </w:num>
  <w:num w:numId="42" w16cid:durableId="10131478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mirrorMargins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39C"/>
    <w:rsid w:val="00026AD2"/>
    <w:rsid w:val="000868F7"/>
    <w:rsid w:val="001144D3"/>
    <w:rsid w:val="00144CE2"/>
    <w:rsid w:val="00177B9E"/>
    <w:rsid w:val="00195640"/>
    <w:rsid w:val="00204C97"/>
    <w:rsid w:val="00235027"/>
    <w:rsid w:val="00250A46"/>
    <w:rsid w:val="002522DF"/>
    <w:rsid w:val="00274264"/>
    <w:rsid w:val="0027695E"/>
    <w:rsid w:val="00277DBD"/>
    <w:rsid w:val="002919EA"/>
    <w:rsid w:val="002B0362"/>
    <w:rsid w:val="002C193A"/>
    <w:rsid w:val="002C4E28"/>
    <w:rsid w:val="002D46B5"/>
    <w:rsid w:val="002E799D"/>
    <w:rsid w:val="002F6FA1"/>
    <w:rsid w:val="003104D6"/>
    <w:rsid w:val="003410C8"/>
    <w:rsid w:val="00387A9E"/>
    <w:rsid w:val="003F11FB"/>
    <w:rsid w:val="00421A63"/>
    <w:rsid w:val="00445048"/>
    <w:rsid w:val="00470678"/>
    <w:rsid w:val="00472550"/>
    <w:rsid w:val="00472FF0"/>
    <w:rsid w:val="004750F7"/>
    <w:rsid w:val="004B3C8C"/>
    <w:rsid w:val="004D6575"/>
    <w:rsid w:val="004F2346"/>
    <w:rsid w:val="004F2991"/>
    <w:rsid w:val="0052001E"/>
    <w:rsid w:val="00530970"/>
    <w:rsid w:val="00533F41"/>
    <w:rsid w:val="005348DB"/>
    <w:rsid w:val="00534DB6"/>
    <w:rsid w:val="00537DEA"/>
    <w:rsid w:val="0056412D"/>
    <w:rsid w:val="005C2137"/>
    <w:rsid w:val="005E7E7A"/>
    <w:rsid w:val="00606F3B"/>
    <w:rsid w:val="00613FEE"/>
    <w:rsid w:val="0062115A"/>
    <w:rsid w:val="00656705"/>
    <w:rsid w:val="0069250A"/>
    <w:rsid w:val="007025D4"/>
    <w:rsid w:val="0071239C"/>
    <w:rsid w:val="00713202"/>
    <w:rsid w:val="00724F19"/>
    <w:rsid w:val="0073587B"/>
    <w:rsid w:val="0074172D"/>
    <w:rsid w:val="00753F24"/>
    <w:rsid w:val="00761949"/>
    <w:rsid w:val="007738A2"/>
    <w:rsid w:val="0079050D"/>
    <w:rsid w:val="008008CF"/>
    <w:rsid w:val="00836D95"/>
    <w:rsid w:val="00850C4C"/>
    <w:rsid w:val="00857421"/>
    <w:rsid w:val="00872678"/>
    <w:rsid w:val="00887762"/>
    <w:rsid w:val="00970741"/>
    <w:rsid w:val="00981DD1"/>
    <w:rsid w:val="009848F6"/>
    <w:rsid w:val="0098507D"/>
    <w:rsid w:val="009862E6"/>
    <w:rsid w:val="009A5808"/>
    <w:rsid w:val="009A76B1"/>
    <w:rsid w:val="009B03EB"/>
    <w:rsid w:val="00A062C4"/>
    <w:rsid w:val="00A13D0A"/>
    <w:rsid w:val="00A211B7"/>
    <w:rsid w:val="00A23285"/>
    <w:rsid w:val="00A40DD0"/>
    <w:rsid w:val="00A57E83"/>
    <w:rsid w:val="00A64BC2"/>
    <w:rsid w:val="00A64EB7"/>
    <w:rsid w:val="00A6626B"/>
    <w:rsid w:val="00A76BBC"/>
    <w:rsid w:val="00A91AE8"/>
    <w:rsid w:val="00AA5503"/>
    <w:rsid w:val="00AB633F"/>
    <w:rsid w:val="00AE0A48"/>
    <w:rsid w:val="00B23D4B"/>
    <w:rsid w:val="00B538EB"/>
    <w:rsid w:val="00BA7DBA"/>
    <w:rsid w:val="00BB0E04"/>
    <w:rsid w:val="00BC2A9A"/>
    <w:rsid w:val="00BE684C"/>
    <w:rsid w:val="00BE79A8"/>
    <w:rsid w:val="00BF046C"/>
    <w:rsid w:val="00C14737"/>
    <w:rsid w:val="00C77E0C"/>
    <w:rsid w:val="00C83998"/>
    <w:rsid w:val="00CA6B8F"/>
    <w:rsid w:val="00CB5675"/>
    <w:rsid w:val="00D03E03"/>
    <w:rsid w:val="00D546C6"/>
    <w:rsid w:val="00D96813"/>
    <w:rsid w:val="00D97518"/>
    <w:rsid w:val="00DD3B3D"/>
    <w:rsid w:val="00DE2722"/>
    <w:rsid w:val="00E12007"/>
    <w:rsid w:val="00E12B17"/>
    <w:rsid w:val="00E21152"/>
    <w:rsid w:val="00E2264A"/>
    <w:rsid w:val="00E30F85"/>
    <w:rsid w:val="00E31571"/>
    <w:rsid w:val="00E36264"/>
    <w:rsid w:val="00E564A9"/>
    <w:rsid w:val="00EC5AE2"/>
    <w:rsid w:val="00F27B3B"/>
    <w:rsid w:val="00F63011"/>
    <w:rsid w:val="00F964F4"/>
    <w:rsid w:val="00FC016F"/>
    <w:rsid w:val="00FD274D"/>
    <w:rsid w:val="00FD473C"/>
    <w:rsid w:val="00FE70E1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F8CDD5"/>
  <w15:docId w15:val="{7E93BBE2-A5B6-42D7-A822-AEE6C53E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Ttol1">
    <w:name w:val="heading 1"/>
    <w:basedOn w:val="PARAGRAPH"/>
    <w:next w:val="PARAGRAPHnoindent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Ttol2">
    <w:name w:val="heading 2"/>
    <w:basedOn w:val="Ttol1"/>
    <w:next w:val="PARAGRAPHnoindent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Ttol3">
    <w:name w:val="heading 3"/>
    <w:basedOn w:val="Ttol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Ttol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Refernciadenotaapeudepgina">
    <w:name w:val="footnote reference"/>
    <w:semiHidden/>
    <w:rsid w:val="0073587B"/>
    <w:rPr>
      <w:position w:val="0"/>
      <w:vertAlign w:val="superscript"/>
    </w:rPr>
  </w:style>
  <w:style w:type="paragraph" w:styleId="Textdenotaapeudepgina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Capalera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Lletraperdefectedelpargraf"/>
    <w:rsid w:val="0073587B"/>
    <w:rPr>
      <w:rFonts w:ascii="Helvetica Condensed" w:hAnsi="Helvetica Condensed"/>
      <w:color w:val="008000"/>
      <w:sz w:val="18"/>
    </w:rPr>
  </w:style>
  <w:style w:type="paragraph" w:styleId="Peu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Ttol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Nmerodepgina">
    <w:name w:val="page number"/>
    <w:basedOn w:val="Lletraperdefectedelpargraf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Ttol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Textdenotaapeudepgina"/>
    <w:rsid w:val="0073587B"/>
    <w:pPr>
      <w:framePr w:wrap="notBeside"/>
    </w:pPr>
  </w:style>
  <w:style w:type="character" w:customStyle="1" w:styleId="Footnotereferenceto">
    <w:name w:val="Footnote (reference to)"/>
    <w:basedOn w:val="Refernciadenotaapeudepgina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Lletraperdefectedelpargraf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Ttol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Enlla">
    <w:name w:val="Hyperlink"/>
    <w:basedOn w:val="Lletraperdefectedelpargraf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Enllavisitat">
    <w:name w:val="FollowedHyperlink"/>
    <w:basedOn w:val="Lletraperdefectedelpargraf"/>
    <w:rsid w:val="0073587B"/>
    <w:rPr>
      <w:color w:val="800080"/>
      <w:u w:val="single"/>
    </w:rPr>
  </w:style>
  <w:style w:type="character" w:styleId="Textennegreta">
    <w:name w:val="Strong"/>
    <w:basedOn w:val="Lletraperdefectedelpargraf"/>
    <w:qFormat/>
    <w:rsid w:val="0073587B"/>
    <w:rPr>
      <w:b/>
      <w:bCs/>
    </w:rPr>
  </w:style>
  <w:style w:type="character" w:styleId="Refernciadecomentari">
    <w:name w:val="annotation reference"/>
    <w:basedOn w:val="Lletraperdefectedelpargraf"/>
    <w:rsid w:val="00887762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887762"/>
    <w:rPr>
      <w:sz w:val="20"/>
    </w:rPr>
  </w:style>
  <w:style w:type="character" w:customStyle="1" w:styleId="TextdecomentariCar">
    <w:name w:val="Text de comentari Car"/>
    <w:basedOn w:val="Lletraperdefectedelpargraf"/>
    <w:link w:val="Textdecomentari"/>
    <w:rsid w:val="00887762"/>
    <w:rPr>
      <w:rFonts w:ascii="Palatino" w:hAnsi="Palatino"/>
      <w:kern w:val="16"/>
    </w:rPr>
  </w:style>
  <w:style w:type="paragraph" w:styleId="Temadelcomentari">
    <w:name w:val="annotation subject"/>
    <w:basedOn w:val="Textdecomentari"/>
    <w:next w:val="Textdecomentari"/>
    <w:link w:val="TemadelcomentariCar"/>
    <w:rsid w:val="00887762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887762"/>
    <w:rPr>
      <w:rFonts w:ascii="Palatino" w:hAnsi="Palatino"/>
      <w:b/>
      <w:bCs/>
      <w:kern w:val="16"/>
    </w:rPr>
  </w:style>
  <w:style w:type="paragraph" w:styleId="Revisi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Textdeglobus">
    <w:name w:val="Balloon Text"/>
    <w:basedOn w:val="Normal"/>
    <w:link w:val="TextdeglobusC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Lletraperdefectedelpargraf"/>
    <w:link w:val="Textdeglobus"/>
    <w:rsid w:val="00887762"/>
    <w:rPr>
      <w:rFonts w:ascii="Tahoma" w:hAnsi="Tahoma" w:cs="Tahoma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FD569-0D19-4903-B1DB-B2815E4C8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</Template>
  <TotalTime>316</TotalTime>
  <Pages>3</Pages>
  <Words>1317</Words>
  <Characters>7244</Characters>
  <Application>Microsoft Office Word</Application>
  <DocSecurity>0</DocSecurity>
  <Lines>60</Lines>
  <Paragraphs>17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Transaction / Regular Paper Title</vt:lpstr>
      <vt:lpstr>Transaction / Regular Paper Title</vt:lpstr>
      <vt:lpstr>Transaction / Regular Paper Title</vt:lpstr>
    </vt:vector>
  </TitlesOfParts>
  <Company>IEEE Computer Society</Company>
  <LinksUpToDate>false</LinksUpToDate>
  <CharactersWithSpaces>8544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Enric Marti Godia</cp:lastModifiedBy>
  <cp:revision>60</cp:revision>
  <cp:lastPrinted>2013-11-28T11:41:00Z</cp:lastPrinted>
  <dcterms:created xsi:type="dcterms:W3CDTF">2012-11-09T22:24:00Z</dcterms:created>
  <dcterms:modified xsi:type="dcterms:W3CDTF">2024-02-12T14:10:00Z</dcterms:modified>
</cp:coreProperties>
</file>